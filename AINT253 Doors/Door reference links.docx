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E98" w:rsidRDefault="00472638">
      <w:r>
        <w:t>Door reference links:</w:t>
      </w:r>
    </w:p>
    <w:p w:rsidR="00EE4E98" w:rsidRDefault="00472638">
      <w:hyperlink r:id="rId6" w:history="1">
        <w:r>
          <w:rPr>
            <w:rStyle w:val="Hyperlink"/>
          </w:rPr>
          <w:t>https://i.ytimg.com/vi/lYMMhKgd_Gw/maxresdefault.jpg</w:t>
        </w:r>
      </w:hyperlink>
    </w:p>
    <w:p w:rsidR="00EE4E98" w:rsidRDefault="00472638">
      <w:hyperlink r:id="rId7" w:history="1">
        <w:r>
          <w:rPr>
            <w:rStyle w:val="Hyperlink"/>
          </w:rPr>
          <w:t>http://www.artorbit.me/22303/front-doors-color/cute-front-doors-color-43-front-house-doors-colors-front-door-colors-to/</w:t>
        </w:r>
      </w:hyperlink>
    </w:p>
    <w:p w:rsidR="00EE4E98" w:rsidRDefault="00472638">
      <w:hyperlink r:id="rId8" w:history="1">
        <w:r>
          <w:rPr>
            <w:rStyle w:val="Hyperlink"/>
          </w:rPr>
          <w:t>http://www.carolinacouture.com/wood/wp-content/uploads/2015/01/apartment-interior-door-design-ideas-for-house-interior-doors-various-types-of-door-designs-for-your-home-design-inspiration-door-design-for-drawing-room-door-arch-design-door.jpg</w:t>
        </w:r>
      </w:hyperlink>
    </w:p>
    <w:p w:rsidR="00EE4E98" w:rsidRDefault="00472638">
      <w:hyperlink r:id="rId9" w:history="1">
        <w:r>
          <w:rPr>
            <w:rStyle w:val="Hyperlink"/>
          </w:rPr>
          <w:t>http://www.doorsforbuilders.com/PRODUCT-DETAILS-Interior-Doors/DBI-501_Mahogany-Medium/big.jpg</w:t>
        </w:r>
      </w:hyperlink>
    </w:p>
    <w:p w:rsidR="00EE4E98" w:rsidRDefault="00472638">
      <w:hyperlink r:id="rId10" w:history="1">
        <w:r>
          <w:rPr>
            <w:rStyle w:val="Hyperlink"/>
          </w:rPr>
          <w:t>http://www.wearefound.com/considerations-when-buying-indoor-doors/sliding-double-indoor-door/</w:t>
        </w:r>
      </w:hyperlink>
    </w:p>
    <w:p w:rsidR="00EE4E98" w:rsidRDefault="00472638">
      <w:hyperlink r:id="rId11" w:history="1">
        <w:r>
          <w:rPr>
            <w:rStyle w:val="Hyperlink"/>
          </w:rPr>
          <w:t>http://doormate.co.uk/wp-content/upl</w:t>
        </w:r>
        <w:r>
          <w:rPr>
            <w:rStyle w:val="Hyperlink"/>
          </w:rPr>
          <w:t>oads/2016/06/bp2.jpg</w:t>
        </w:r>
      </w:hyperlink>
    </w:p>
    <w:p w:rsidR="00EE4E98" w:rsidRDefault="00472638">
      <w:hyperlink r:id="rId12" w:history="1">
        <w:r>
          <w:rPr>
            <w:rStyle w:val="Hyperlink"/>
          </w:rPr>
          <w:t>https://i.pinimg.com/736x/b8/18/32/b818321d08e2701967491b51fd5fae95--main-door-design-modern-door-design.jpg</w:t>
        </w:r>
      </w:hyperlink>
    </w:p>
    <w:p w:rsidR="00EE4E98" w:rsidRDefault="00472638">
      <w:hyperlink r:id="rId13" w:history="1">
        <w:r>
          <w:rPr>
            <w:rStyle w:val="Hyperlink"/>
          </w:rPr>
          <w:t>http://shweibos.com/designer-windows-and-doors/designer-windows-and-doors-collection-designer</w:t>
        </w:r>
        <w:r>
          <w:rPr>
            <w:rStyle w:val="Hyperlink"/>
          </w:rPr>
          <w:t>-doors-and-windows-pictures-door-collections-designs</w:t>
        </w:r>
      </w:hyperlink>
    </w:p>
    <w:p w:rsidR="00EE4E98" w:rsidRDefault="00472638">
      <w:hyperlink r:id="rId14" w:history="1">
        <w:r>
          <w:rPr>
            <w:rStyle w:val="Hyperlink"/>
          </w:rPr>
          <w:t>https://www.brownsafe.com/categories/antique_vault_doors/images/first-national-ro</w:t>
        </w:r>
        <w:r>
          <w:rPr>
            <w:rStyle w:val="Hyperlink"/>
          </w:rPr>
          <w:t>und-vault-door-open.jpg</w:t>
        </w:r>
      </w:hyperlink>
    </w:p>
    <w:p w:rsidR="00EE4E98" w:rsidRDefault="00472638">
      <w:hyperlink r:id="rId15" w:history="1">
        <w:r>
          <w:rPr>
            <w:rStyle w:val="Hyperlink"/>
          </w:rPr>
          <w:t>http://shcmdt.com/wp-content/uploads/2017/01/Epic-Exterior-Vault-Doors-53-For-with-Exterior-Vault-Doors.jpg</w:t>
        </w:r>
      </w:hyperlink>
    </w:p>
    <w:p w:rsidR="00EE4E98" w:rsidRDefault="00472638">
      <w:hyperlink r:id="rId16" w:history="1">
        <w:r>
          <w:rPr>
            <w:rStyle w:val="Hyperlink"/>
          </w:rPr>
          <w:t>https://i.pinimg.com/originals/7a/5d/76/7a5d76758c8963a1097a37d51db52bab.jpg</w:t>
        </w:r>
      </w:hyperlink>
    </w:p>
    <w:p w:rsidR="00EE4E98" w:rsidRDefault="00472638">
      <w:hyperlink r:id="rId17" w:history="1">
        <w:r>
          <w:rPr>
            <w:rStyle w:val="Hyperlink"/>
          </w:rPr>
          <w:t>http://3.bp.blogspot.com/-dXhjHv-m5bs/T3hm8CBgkjI/AAAAAAAAARk/UenrC9FtMTU/s1600/Medieval+door+3.jpg</w:t>
        </w:r>
      </w:hyperlink>
    </w:p>
    <w:p w:rsidR="00EE4E98" w:rsidRDefault="00472638">
      <w:hyperlink r:id="rId18" w:history="1">
        <w:r>
          <w:rPr>
            <w:rStyle w:val="Hyperlink"/>
          </w:rPr>
          <w:t>https://</w:t>
        </w:r>
        <w:r>
          <w:rPr>
            <w:rStyle w:val="Hyperlink"/>
          </w:rPr>
          <w:t>i.pinimg.com/736x/09/ec/74/09ec747f0d276680f96afda364a4881f--germany-europe-old-doors.jpg</w:t>
        </w:r>
      </w:hyperlink>
    </w:p>
    <w:p w:rsidR="00EE4E98" w:rsidRDefault="00472638">
      <w:pPr>
        <w:rPr>
          <w:rStyle w:val="Hyperlink"/>
        </w:rPr>
      </w:pPr>
      <w:hyperlink r:id="rId19" w:history="1">
        <w:r>
          <w:rPr>
            <w:rStyle w:val="Hyperlink"/>
          </w:rPr>
          <w:t>https://static.turbosquid.com/Pre</w:t>
        </w:r>
        <w:r>
          <w:rPr>
            <w:rStyle w:val="Hyperlink"/>
          </w:rPr>
          <w:t>view/2014/07/10__01_00_15/0111.jpgccaa3bcb-eb8c-48e4-8482-8dbed33b82f0Original.jpg</w:t>
        </w:r>
      </w:hyperlink>
    </w:p>
    <w:p w:rsidR="00F235FF" w:rsidRPr="00F235FF" w:rsidRDefault="00F235FF">
      <w:pPr>
        <w:rPr>
          <w:rStyle w:val="Hyperlink"/>
          <w:color w:val="auto"/>
          <w:u w:val="none"/>
        </w:rPr>
      </w:pPr>
      <w:r w:rsidRPr="00F235FF">
        <w:rPr>
          <w:rStyle w:val="Hyperlink"/>
          <w:color w:val="auto"/>
          <w:u w:val="none"/>
        </w:rPr>
        <w:t>Chosen Mood board:</w:t>
      </w:r>
    </w:p>
    <w:p w:rsidR="00F235FF" w:rsidRDefault="00F235FF">
      <w:hyperlink r:id="rId20" w:history="1">
        <w:r w:rsidRPr="00AE4D50">
          <w:rPr>
            <w:rStyle w:val="Hyperlink"/>
          </w:rPr>
          <w:t>https://i.pinimg.com/736x/5d/4a/b9/5d4ab92e65688dd32227b15d51d17107--folding-sliding-doors-oak-bifold-doors.jpg</w:t>
        </w:r>
      </w:hyperlink>
    </w:p>
    <w:p w:rsidR="00F235FF" w:rsidRDefault="00F235FF">
      <w:hyperlink r:id="rId21" w:history="1">
        <w:r w:rsidRPr="00AE4D50">
          <w:rPr>
            <w:rStyle w:val="Hyperlink"/>
          </w:rPr>
          <w:t>http://www.fibertec.com/wp-content/uploads/2015/03/750sliding.jpg</w:t>
        </w:r>
      </w:hyperlink>
    </w:p>
    <w:p w:rsidR="00F235FF" w:rsidRDefault="00F235FF">
      <w:hyperlink r:id="rId22" w:history="1">
        <w:r w:rsidRPr="00AE4D50">
          <w:rPr>
            <w:rStyle w:val="Hyperlink"/>
          </w:rPr>
          <w:t>https://www.milgard.com/sites/default/files/u/u356/essence_0635.jpg</w:t>
        </w:r>
      </w:hyperlink>
    </w:p>
    <w:p w:rsidR="00F235FF" w:rsidRDefault="00F235FF">
      <w:hyperlink r:id="rId23" w:history="1">
        <w:r w:rsidRPr="00AE4D50">
          <w:rPr>
            <w:rStyle w:val="Hyperlink"/>
          </w:rPr>
          <w:t>http://www.eaglealuminium.co.za/Page_images/13720014.JPG</w:t>
        </w:r>
      </w:hyperlink>
    </w:p>
    <w:p w:rsidR="00F235FF" w:rsidRDefault="00F235FF">
      <w:hyperlink r:id="rId24" w:history="1">
        <w:r w:rsidRPr="00AE4D50">
          <w:rPr>
            <w:rStyle w:val="Hyperlink"/>
          </w:rPr>
          <w:t>https://images.victorianplumbing.co.uk/images/Premier-Pacific-Sliding-Shower-Door-l.jpg</w:t>
        </w:r>
      </w:hyperlink>
    </w:p>
    <w:p w:rsidR="00EE4E98" w:rsidRDefault="00F235FF">
      <w:hyperlink r:id="rId25" w:history="1">
        <w:r w:rsidRPr="00AE4D50">
          <w:rPr>
            <w:rStyle w:val="Hyperlink"/>
          </w:rPr>
          <w:t>http://www.jlcautomationservices.co.uk/wp-content/uploads/2015/08/Magnetic-doors-Walk-in-closet.jpg</w:t>
        </w:r>
      </w:hyperlink>
    </w:p>
    <w:p w:rsidR="00EE4E98" w:rsidRDefault="00F235FF">
      <w:hyperlink r:id="rId26" w:history="1">
        <w:r w:rsidRPr="00AE4D50">
          <w:rPr>
            <w:rStyle w:val="Hyperlink"/>
          </w:rPr>
          <w:t>https://www.serenebathrooms.com/media/extendware/ewimageopt/media/inline/57/d/orca-frameless-sliding-shower-enclosures-de2.jpg</w:t>
        </w:r>
      </w:hyperlink>
    </w:p>
    <w:p w:rsidR="00F235FF" w:rsidRDefault="00F235FF">
      <w:hyperlink r:id="rId27" w:history="1">
        <w:r w:rsidRPr="00AE4D50">
          <w:rPr>
            <w:rStyle w:val="Hyperlink"/>
          </w:rPr>
          <w:t>http://kingfisher.scene7.com/is/image/Kingfisher/5397007210125_01c</w:t>
        </w:r>
      </w:hyperlink>
    </w:p>
    <w:p w:rsidR="00F235FF" w:rsidRDefault="00F235FF">
      <w:hyperlink r:id="rId28" w:history="1">
        <w:r w:rsidRPr="00AE4D50">
          <w:rPr>
            <w:rStyle w:val="Hyperlink"/>
          </w:rPr>
          <w:t>https://cdn.shopify.com/s/files/1/1604/9907/products/arti_4_black_1024x1024.jpg?v=1489511117</w:t>
        </w:r>
      </w:hyperlink>
    </w:p>
    <w:p w:rsidR="00F235FF" w:rsidRDefault="00F235FF">
      <w:hyperlink r:id="rId29" w:history="1">
        <w:r w:rsidRPr="00AE4D50">
          <w:rPr>
            <w:rStyle w:val="Hyperlink"/>
          </w:rPr>
          <w:t>http://www.doorsonlineuk.co.uk/wp-content/uploads/2016/10/external-folding-sliding-doors.jpg</w:t>
        </w:r>
      </w:hyperlink>
    </w:p>
    <w:p w:rsidR="00F235FF" w:rsidRDefault="00F235FF">
      <w:hyperlink r:id="rId30" w:history="1">
        <w:r w:rsidRPr="00AE4D50">
          <w:rPr>
            <w:rStyle w:val="Hyperlink"/>
          </w:rPr>
          <w:t>https://www.serenebathrooms.com/media/extendware/ewimageopt/media/inline/5e/e/orca-double-sliding-door-all-sizes-5c4.jpg</w:t>
        </w:r>
      </w:hyperlink>
    </w:p>
    <w:p w:rsidR="00F235FF" w:rsidRDefault="00F235FF">
      <w:hyperlink r:id="rId31" w:history="1">
        <w:r w:rsidRPr="00AE4D50">
          <w:rPr>
            <w:rStyle w:val="Hyperlink"/>
          </w:rPr>
          <w:t>https://www.doors4uk.co.uk/eshop/files/images/Grey-internal-doors-London-ext.jpg</w:t>
        </w:r>
      </w:hyperlink>
    </w:p>
    <w:p w:rsidR="00F235FF" w:rsidRDefault="00F235FF">
      <w:bookmarkStart w:id="0" w:name="_GoBack"/>
      <w:bookmarkEnd w:id="0"/>
    </w:p>
    <w:p w:rsidR="00F235FF" w:rsidRDefault="00F235FF"/>
    <w:sectPr w:rsidR="00F235F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638" w:rsidRDefault="00472638">
      <w:pPr>
        <w:spacing w:after="0" w:line="240" w:lineRule="auto"/>
      </w:pPr>
      <w:r>
        <w:separator/>
      </w:r>
    </w:p>
  </w:endnote>
  <w:endnote w:type="continuationSeparator" w:id="0">
    <w:p w:rsidR="00472638" w:rsidRDefault="0047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638" w:rsidRDefault="004726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72638" w:rsidRDefault="00472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E4E98"/>
    <w:rsid w:val="00472638"/>
    <w:rsid w:val="00EE4E98"/>
    <w:rsid w:val="00F2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C7DA"/>
  <w15:docId w15:val="{09D8F73C-E9A4-4CF7-9285-29BEE336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olinacouture.com/wood/wp-content/uploads/2015/01/apartment-interior-door-design-ideas-for-house-interior-doors-various-types-of-door-designs-for-your-home-design-inspiration-door-design-for-drawing-room-door-arch-design-door.jpg" TargetMode="External"/><Relationship Id="rId13" Type="http://schemas.openxmlformats.org/officeDocument/2006/relationships/hyperlink" Target="http://shweibos.com/designer-windows-and-doors/designer-windows-and-doors-collection-designer-doors-and-windows-pictures-door-collections-designs" TargetMode="External"/><Relationship Id="rId18" Type="http://schemas.openxmlformats.org/officeDocument/2006/relationships/hyperlink" Target="https://i.pinimg.com/736x/09/ec/74/09ec747f0d276680f96afda364a4881f--germany-europe-old-doors.jpg" TargetMode="External"/><Relationship Id="rId26" Type="http://schemas.openxmlformats.org/officeDocument/2006/relationships/hyperlink" Target="https://www.serenebathrooms.com/media/extendware/ewimageopt/media/inline/57/d/orca-frameless-sliding-shower-enclosures-de2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ibertec.com/wp-content/uploads/2015/03/750sliding.jpg" TargetMode="External"/><Relationship Id="rId7" Type="http://schemas.openxmlformats.org/officeDocument/2006/relationships/hyperlink" Target="http://www.artorbit.me/22303/front-doors-color/cute-front-doors-color-43-front-house-doors-colors-front-door-colors-to/" TargetMode="External"/><Relationship Id="rId12" Type="http://schemas.openxmlformats.org/officeDocument/2006/relationships/hyperlink" Target="https://i.pinimg.com/736x/b8/18/32/b818321d08e2701967491b51fd5fae95--main-door-design-modern-door-design.jpg" TargetMode="External"/><Relationship Id="rId17" Type="http://schemas.openxmlformats.org/officeDocument/2006/relationships/hyperlink" Target="http://3.bp.blogspot.com/-dXhjHv-m5bs/T3hm8CBgkjI/AAAAAAAAARk/UenrC9FtMTU/s1600/Medieval+door+3.jpg" TargetMode="External"/><Relationship Id="rId25" Type="http://schemas.openxmlformats.org/officeDocument/2006/relationships/hyperlink" Target="http://www.jlcautomationservices.co.uk/wp-content/uploads/2015/08/Magnetic-doors-Walk-in-closet.jp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.pinimg.com/originals/7a/5d/76/7a5d76758c8963a1097a37d51db52bab.jpg" TargetMode="External"/><Relationship Id="rId20" Type="http://schemas.openxmlformats.org/officeDocument/2006/relationships/hyperlink" Target="https://i.pinimg.com/736x/5d/4a/b9/5d4ab92e65688dd32227b15d51d17107--folding-sliding-doors-oak-bifold-doors.jpg" TargetMode="External"/><Relationship Id="rId29" Type="http://schemas.openxmlformats.org/officeDocument/2006/relationships/hyperlink" Target="http://www.doorsonlineuk.co.uk/wp-content/uploads/2016/10/external-folding-sliding-doors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.ytimg.com/vi/lYMMhKgd_Gw/maxresdefault.jpg" TargetMode="External"/><Relationship Id="rId11" Type="http://schemas.openxmlformats.org/officeDocument/2006/relationships/hyperlink" Target="http://doormate.co.uk/wp-content/uploads/2016/06/bp2.jpg" TargetMode="External"/><Relationship Id="rId24" Type="http://schemas.openxmlformats.org/officeDocument/2006/relationships/hyperlink" Target="https://images.victorianplumbing.co.uk/images/Premier-Pacific-Sliding-Shower-Door-l.jpg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shcmdt.com/wp-content/uploads/2017/01/Epic-Exterior-Vault-Doors-53-For-with-Exterior-Vault-Doors.jpg" TargetMode="External"/><Relationship Id="rId23" Type="http://schemas.openxmlformats.org/officeDocument/2006/relationships/hyperlink" Target="http://www.eaglealuminium.co.za/Page_images/13720014.JPG" TargetMode="External"/><Relationship Id="rId28" Type="http://schemas.openxmlformats.org/officeDocument/2006/relationships/hyperlink" Target="https://cdn.shopify.com/s/files/1/1604/9907/products/arti_4_black_1024x1024.jpg?v=1489511117" TargetMode="External"/><Relationship Id="rId10" Type="http://schemas.openxmlformats.org/officeDocument/2006/relationships/hyperlink" Target="http://www.wearefound.com/considerations-when-buying-indoor-doors/sliding-double-indoor-door/" TargetMode="External"/><Relationship Id="rId19" Type="http://schemas.openxmlformats.org/officeDocument/2006/relationships/hyperlink" Target="https://static.turbosquid.com/Preview/2014/07/10__01_00_15/0111.jpgccaa3bcb-eb8c-48e4-8482-8dbed33b82f0Original.jpg" TargetMode="External"/><Relationship Id="rId31" Type="http://schemas.openxmlformats.org/officeDocument/2006/relationships/hyperlink" Target="https://www.doors4uk.co.uk/eshop/files/images/Grey-internal-doors-London-ext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oorsforbuilders.com/PRODUCT-DETAILS-Interior-Doors/DBI-501_Mahogany-Medium/big.jpg" TargetMode="External"/><Relationship Id="rId14" Type="http://schemas.openxmlformats.org/officeDocument/2006/relationships/hyperlink" Target="https://www.brownsafe.com/categories/antique_vault_doors/images/first-national-round-vault-door-open.jpg" TargetMode="External"/><Relationship Id="rId22" Type="http://schemas.openxmlformats.org/officeDocument/2006/relationships/hyperlink" Target="https://www.milgard.com/sites/default/files/u/u356/essence_0635.jpg" TargetMode="External"/><Relationship Id="rId27" Type="http://schemas.openxmlformats.org/officeDocument/2006/relationships/hyperlink" Target="http://kingfisher.scene7.com/is/image/Kingfisher/5397007210125_01c" TargetMode="External"/><Relationship Id="rId30" Type="http://schemas.openxmlformats.org/officeDocument/2006/relationships/hyperlink" Target="https://www.serenebathrooms.com/media/extendware/ewimageopt/media/inline/5e/e/orca-double-sliding-door-all-sizes-5c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dc:description/>
  <cp:lastModifiedBy>Dan</cp:lastModifiedBy>
  <cp:revision>2</cp:revision>
  <dcterms:created xsi:type="dcterms:W3CDTF">2017-09-30T12:49:00Z</dcterms:created>
  <dcterms:modified xsi:type="dcterms:W3CDTF">2017-09-30T12:49:00Z</dcterms:modified>
</cp:coreProperties>
</file>